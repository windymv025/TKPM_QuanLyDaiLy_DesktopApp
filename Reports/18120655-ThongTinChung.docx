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7800" w14:textId="41BE19CF"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r w:rsidR="00262604" w:rsidRPr="00961C91">
        <w:rPr>
          <w:b w:val="0"/>
          <w:bCs/>
          <w:lang w:val="en-US"/>
        </w:rPr>
        <w:t>Phần mềm quản lý các đại lý</w:t>
      </w:r>
    </w:p>
    <w:p w14:paraId="4F8F4807" w14:textId="77777777" w:rsidR="000665DD" w:rsidRDefault="000665DD" w:rsidP="000665DD"/>
    <w:p w14:paraId="46CB1EF1" w14:textId="77777777" w:rsidR="000665DD" w:rsidRDefault="000665DD" w:rsidP="000665DD"/>
    <w:p w14:paraId="796EDAB0" w14:textId="3F46DF39" w:rsidR="000665DD" w:rsidRDefault="000665DD" w:rsidP="000665DD">
      <w:pPr>
        <w:pStyle w:val="Heading1"/>
      </w:pPr>
      <w:r>
        <w:t>Môi trường phát triển ứng dụng:</w:t>
      </w:r>
      <w:r w:rsidR="00262604">
        <w:rPr>
          <w:lang w:val="en-US"/>
        </w:rPr>
        <w:t xml:space="preserve"> </w:t>
      </w:r>
      <w:r w:rsidR="00961C91" w:rsidRPr="00961C91">
        <w:rPr>
          <w:b w:val="0"/>
          <w:bCs/>
          <w:lang w:val="en-US"/>
        </w:rPr>
        <w:t>Windows Desktop</w:t>
      </w:r>
    </w:p>
    <w:p w14:paraId="2CC89BA8" w14:textId="77777777" w:rsidR="000665DD" w:rsidRDefault="000665DD" w:rsidP="000665DD">
      <w:pPr>
        <w:pStyle w:val="Heading1"/>
        <w:numPr>
          <w:ilvl w:val="0"/>
          <w:numId w:val="0"/>
        </w:numPr>
      </w:pPr>
    </w:p>
    <w:p w14:paraId="2708507A" w14:textId="77777777"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42"/>
        <w:gridCol w:w="1176"/>
        <w:gridCol w:w="2520"/>
        <w:gridCol w:w="1546"/>
        <w:gridCol w:w="3484"/>
      </w:tblGrid>
      <w:tr w:rsidR="00651ABD" w14:paraId="746D8FE6" w14:textId="77777777" w:rsidTr="00262604">
        <w:tc>
          <w:tcPr>
            <w:tcW w:w="742" w:type="dxa"/>
          </w:tcPr>
          <w:p w14:paraId="05042700" w14:textId="77777777"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176" w:type="dxa"/>
          </w:tcPr>
          <w:p w14:paraId="0B58D3D7" w14:textId="77777777"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520" w:type="dxa"/>
          </w:tcPr>
          <w:p w14:paraId="69C3925B" w14:textId="77777777"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46" w:type="dxa"/>
          </w:tcPr>
          <w:p w14:paraId="0ED29031" w14:textId="77777777"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484" w:type="dxa"/>
          </w:tcPr>
          <w:p w14:paraId="3EF26731" w14:textId="77777777"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262604" w14:paraId="6F38FA00" w14:textId="77777777" w:rsidTr="00262604">
        <w:tc>
          <w:tcPr>
            <w:tcW w:w="742" w:type="dxa"/>
          </w:tcPr>
          <w:p w14:paraId="2A36673D" w14:textId="77777777" w:rsidR="00262604" w:rsidRDefault="00262604" w:rsidP="00262604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176" w:type="dxa"/>
          </w:tcPr>
          <w:p w14:paraId="04234C3B" w14:textId="461435DC" w:rsidR="00262604" w:rsidRPr="00651ABD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18120655</w:t>
            </w:r>
          </w:p>
        </w:tc>
        <w:tc>
          <w:tcPr>
            <w:tcW w:w="2520" w:type="dxa"/>
          </w:tcPr>
          <w:p w14:paraId="59302855" w14:textId="4C315D99" w:rsidR="00262604" w:rsidRPr="00651ABD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Phạm Minh Vương</w:t>
            </w:r>
          </w:p>
        </w:tc>
        <w:tc>
          <w:tcPr>
            <w:tcW w:w="1546" w:type="dxa"/>
          </w:tcPr>
          <w:p w14:paraId="278827DC" w14:textId="61AA59AB" w:rsidR="00262604" w:rsidRPr="00651ABD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0988788146</w:t>
            </w:r>
          </w:p>
        </w:tc>
        <w:tc>
          <w:tcPr>
            <w:tcW w:w="3484" w:type="dxa"/>
          </w:tcPr>
          <w:p w14:paraId="2D6DFABD" w14:textId="5B3A6299" w:rsidR="00262604" w:rsidRPr="00651ABD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18120</w:t>
            </w:r>
            <w:r>
              <w:rPr>
                <w:lang w:val="en-US"/>
              </w:rPr>
              <w:t>655</w:t>
            </w:r>
            <w:r>
              <w:rPr>
                <w:lang w:val="en-US"/>
              </w:rPr>
              <w:t>@student.hcmus.edu.vn</w:t>
            </w:r>
          </w:p>
        </w:tc>
      </w:tr>
      <w:tr w:rsidR="00262604" w14:paraId="475CD86B" w14:textId="77777777" w:rsidTr="00262604">
        <w:tc>
          <w:tcPr>
            <w:tcW w:w="742" w:type="dxa"/>
          </w:tcPr>
          <w:p w14:paraId="77DBCDEE" w14:textId="77777777" w:rsidR="00262604" w:rsidRDefault="00262604" w:rsidP="00262604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176" w:type="dxa"/>
          </w:tcPr>
          <w:p w14:paraId="46780E15" w14:textId="6D5B6618" w:rsidR="00262604" w:rsidRPr="00262604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18120568</w:t>
            </w:r>
          </w:p>
        </w:tc>
        <w:tc>
          <w:tcPr>
            <w:tcW w:w="2520" w:type="dxa"/>
          </w:tcPr>
          <w:p w14:paraId="06C127C1" w14:textId="632647B0" w:rsidR="00262604" w:rsidRPr="00262604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Phạm Văn Thật</w:t>
            </w:r>
          </w:p>
        </w:tc>
        <w:tc>
          <w:tcPr>
            <w:tcW w:w="1546" w:type="dxa"/>
          </w:tcPr>
          <w:p w14:paraId="3B1ECEB6" w14:textId="5BFCA151" w:rsidR="00262604" w:rsidRPr="00262604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0352358161</w:t>
            </w:r>
          </w:p>
        </w:tc>
        <w:tc>
          <w:tcPr>
            <w:tcW w:w="3484" w:type="dxa"/>
          </w:tcPr>
          <w:p w14:paraId="27ECED6B" w14:textId="434E86EB" w:rsidR="00262604" w:rsidRPr="00262604" w:rsidRDefault="00262604" w:rsidP="0026260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18120568@student.hcmus.edu.vn</w:t>
            </w:r>
          </w:p>
        </w:tc>
      </w:tr>
    </w:tbl>
    <w:p w14:paraId="50B326C2" w14:textId="77777777" w:rsidR="003548A8" w:rsidRDefault="003548A8" w:rsidP="000665DD">
      <w:pPr>
        <w:jc w:val="center"/>
        <w:rPr>
          <w:i/>
          <w:color w:val="0000FF"/>
          <w:lang w:val="en-US"/>
        </w:rPr>
      </w:pPr>
    </w:p>
    <w:p w14:paraId="03E2AEA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A521B46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2AED1C88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56C478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601C444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CD3289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BC8F21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06FB150D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96340E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1FBDCC11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4F4A5C1A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72BC2690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720495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CAA5F2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5F113F1F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33AF6E17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p w14:paraId="6C1F3C6C" w14:textId="77777777"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D1696" w14:textId="77777777" w:rsidR="00296DFA" w:rsidRDefault="00296DFA">
      <w:r>
        <w:separator/>
      </w:r>
    </w:p>
  </w:endnote>
  <w:endnote w:type="continuationSeparator" w:id="0">
    <w:p w14:paraId="7C4149F3" w14:textId="77777777" w:rsidR="00296DFA" w:rsidRDefault="0029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9D8C" w14:textId="77777777"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54AF85C8" wp14:editId="6CAC25D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10DD06" w14:textId="77777777"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24EB5" w14:textId="77777777" w:rsidR="00296DFA" w:rsidRDefault="00296DFA">
      <w:r>
        <w:separator/>
      </w:r>
    </w:p>
  </w:footnote>
  <w:footnote w:type="continuationSeparator" w:id="0">
    <w:p w14:paraId="45826F2E" w14:textId="77777777" w:rsidR="00296DFA" w:rsidRDefault="00296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AAA9" w14:textId="77777777"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288F9646" wp14:editId="2784C0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673B7D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6LZ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2ADA4D90" wp14:editId="13DE5D57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4D9E472" w14:textId="77777777" w:rsidR="003701D7" w:rsidRDefault="003701D7" w:rsidP="003701D7">
    <w:pPr>
      <w:pStyle w:val="Title"/>
      <w:rPr>
        <w:lang w:val="en-US"/>
      </w:rPr>
    </w:pPr>
  </w:p>
  <w:p w14:paraId="061DB518" w14:textId="77777777" w:rsidR="003B1A2B" w:rsidRPr="003B1A2B" w:rsidRDefault="003B1A2B" w:rsidP="003B1A2B">
    <w:pPr>
      <w:rPr>
        <w:lang w:val="en-US"/>
      </w:rPr>
    </w:pPr>
  </w:p>
  <w:p w14:paraId="3CB91EBA" w14:textId="77777777"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62604"/>
    <w:rsid w:val="002707EB"/>
    <w:rsid w:val="00296DFA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51ABD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61C91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234F3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90147"/>
  <w15:docId w15:val="{CF7B21E6-82E1-4800-837D-CBA9D853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619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PHẠM MINH VƯƠNG</cp:lastModifiedBy>
  <cp:revision>8</cp:revision>
  <cp:lastPrinted>2013-12-07T15:54:00Z</cp:lastPrinted>
  <dcterms:created xsi:type="dcterms:W3CDTF">2013-10-13T11:23:00Z</dcterms:created>
  <dcterms:modified xsi:type="dcterms:W3CDTF">2021-05-26T15:34:00Z</dcterms:modified>
</cp:coreProperties>
</file>