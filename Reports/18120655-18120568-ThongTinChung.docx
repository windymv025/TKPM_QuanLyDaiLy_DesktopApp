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7800" w14:textId="4116E7B0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262604" w:rsidRPr="00961C91">
        <w:rPr>
          <w:b w:val="0"/>
          <w:bCs/>
          <w:lang w:val="en-US"/>
        </w:rPr>
        <w:t>Phần mềm quản lý các đại lý</w:t>
      </w:r>
      <w:r w:rsidR="00542B1E">
        <w:rPr>
          <w:b w:val="0"/>
          <w:bCs/>
          <w:lang w:val="en-US"/>
        </w:rPr>
        <w:t xml:space="preserve"> kinh doanh laptop và phụ kiện</w:t>
      </w:r>
    </w:p>
    <w:p w14:paraId="4F8F4807" w14:textId="77777777" w:rsidR="000665DD" w:rsidRDefault="000665DD" w:rsidP="000665DD"/>
    <w:p w14:paraId="46CB1EF1" w14:textId="77777777" w:rsidR="000665DD" w:rsidRDefault="000665DD" w:rsidP="000665DD"/>
    <w:p w14:paraId="796EDAB0" w14:textId="3F46DF39" w:rsidR="000665DD" w:rsidRDefault="000665DD" w:rsidP="000665DD">
      <w:pPr>
        <w:pStyle w:val="Heading1"/>
      </w:pPr>
      <w:r>
        <w:t>Môi trường phát triển ứng dụng:</w:t>
      </w:r>
      <w:r w:rsidR="00262604">
        <w:rPr>
          <w:lang w:val="en-US"/>
        </w:rPr>
        <w:t xml:space="preserve"> </w:t>
      </w:r>
      <w:r w:rsidR="00961C91" w:rsidRPr="00961C91">
        <w:rPr>
          <w:b w:val="0"/>
          <w:bCs/>
          <w:lang w:val="en-US"/>
        </w:rPr>
        <w:t>Windows Desktop</w:t>
      </w:r>
    </w:p>
    <w:p w14:paraId="2CC89BA8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2708507A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0"/>
        <w:gridCol w:w="1546"/>
        <w:gridCol w:w="3484"/>
      </w:tblGrid>
      <w:tr w:rsidR="00651ABD" w14:paraId="746D8FE6" w14:textId="77777777" w:rsidTr="00262604">
        <w:tc>
          <w:tcPr>
            <w:tcW w:w="742" w:type="dxa"/>
          </w:tcPr>
          <w:p w14:paraId="05042700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14:paraId="0B58D3D7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520" w:type="dxa"/>
          </w:tcPr>
          <w:p w14:paraId="69C3925B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46" w:type="dxa"/>
          </w:tcPr>
          <w:p w14:paraId="0ED29031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484" w:type="dxa"/>
          </w:tcPr>
          <w:p w14:paraId="3EF26731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262604" w14:paraId="6F38FA00" w14:textId="77777777" w:rsidTr="00262604">
        <w:tc>
          <w:tcPr>
            <w:tcW w:w="742" w:type="dxa"/>
          </w:tcPr>
          <w:p w14:paraId="2A36673D" w14:textId="77777777" w:rsidR="00262604" w:rsidRDefault="00262604" w:rsidP="00262604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14:paraId="04234C3B" w14:textId="461435DC" w:rsidR="00262604" w:rsidRPr="00651ABD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18120655</w:t>
            </w:r>
          </w:p>
        </w:tc>
        <w:tc>
          <w:tcPr>
            <w:tcW w:w="2520" w:type="dxa"/>
          </w:tcPr>
          <w:p w14:paraId="59302855" w14:textId="4C315D99" w:rsidR="00262604" w:rsidRPr="00651ABD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Phạm Minh Vương</w:t>
            </w:r>
          </w:p>
        </w:tc>
        <w:tc>
          <w:tcPr>
            <w:tcW w:w="1546" w:type="dxa"/>
          </w:tcPr>
          <w:p w14:paraId="278827DC" w14:textId="61AA59AB" w:rsidR="00262604" w:rsidRPr="00651ABD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0988788146</w:t>
            </w:r>
          </w:p>
        </w:tc>
        <w:tc>
          <w:tcPr>
            <w:tcW w:w="3484" w:type="dxa"/>
          </w:tcPr>
          <w:p w14:paraId="2D6DFABD" w14:textId="5B3A6299" w:rsidR="00262604" w:rsidRPr="00651ABD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18120655@student.hcmus.edu.vn</w:t>
            </w:r>
          </w:p>
        </w:tc>
      </w:tr>
      <w:tr w:rsidR="00262604" w14:paraId="475CD86B" w14:textId="77777777" w:rsidTr="00262604">
        <w:tc>
          <w:tcPr>
            <w:tcW w:w="742" w:type="dxa"/>
          </w:tcPr>
          <w:p w14:paraId="77DBCDEE" w14:textId="77777777" w:rsidR="00262604" w:rsidRDefault="00262604" w:rsidP="0026260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176" w:type="dxa"/>
          </w:tcPr>
          <w:p w14:paraId="46780E15" w14:textId="6D5B6618" w:rsidR="00262604" w:rsidRPr="00262604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18120568</w:t>
            </w:r>
          </w:p>
        </w:tc>
        <w:tc>
          <w:tcPr>
            <w:tcW w:w="2520" w:type="dxa"/>
          </w:tcPr>
          <w:p w14:paraId="06C127C1" w14:textId="632647B0" w:rsidR="00262604" w:rsidRPr="00262604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Phạm Văn Thật</w:t>
            </w:r>
          </w:p>
        </w:tc>
        <w:tc>
          <w:tcPr>
            <w:tcW w:w="1546" w:type="dxa"/>
          </w:tcPr>
          <w:p w14:paraId="3B1ECEB6" w14:textId="5BFCA151" w:rsidR="00262604" w:rsidRPr="00262604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0352358161</w:t>
            </w:r>
          </w:p>
        </w:tc>
        <w:tc>
          <w:tcPr>
            <w:tcW w:w="3484" w:type="dxa"/>
          </w:tcPr>
          <w:p w14:paraId="27ECED6B" w14:textId="434E86EB" w:rsidR="00262604" w:rsidRPr="00262604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18120568@student.hcmus.edu.vn</w:t>
            </w:r>
          </w:p>
        </w:tc>
      </w:tr>
    </w:tbl>
    <w:p w14:paraId="50B326C2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03E2AEA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A521B4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AED1C8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56C478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601C44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CD3289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BC8F21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6FB150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96340E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FBDCC1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F4A5C1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2BC269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720495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CAA5F2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F113F1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3AF6E1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C1F3C6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A892" w14:textId="77777777" w:rsidR="00420B9C" w:rsidRDefault="00420B9C">
      <w:r>
        <w:separator/>
      </w:r>
    </w:p>
  </w:endnote>
  <w:endnote w:type="continuationSeparator" w:id="0">
    <w:p w14:paraId="4D71C52A" w14:textId="77777777" w:rsidR="00420B9C" w:rsidRDefault="0042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9D8C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4AF85C8" wp14:editId="6CAC25D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10DD06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44A2" w14:textId="77777777" w:rsidR="00420B9C" w:rsidRDefault="00420B9C">
      <w:r>
        <w:separator/>
      </w:r>
    </w:p>
  </w:footnote>
  <w:footnote w:type="continuationSeparator" w:id="0">
    <w:p w14:paraId="3AE89C2D" w14:textId="77777777" w:rsidR="00420B9C" w:rsidRDefault="00420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AAA9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288F9646" wp14:editId="2784C0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59C38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2ADA4D90" wp14:editId="13DE5D5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D9E472" w14:textId="77777777" w:rsidR="003701D7" w:rsidRDefault="003701D7" w:rsidP="003701D7">
    <w:pPr>
      <w:pStyle w:val="Title"/>
      <w:rPr>
        <w:lang w:val="en-US"/>
      </w:rPr>
    </w:pPr>
  </w:p>
  <w:p w14:paraId="061DB518" w14:textId="77777777" w:rsidR="003B1A2B" w:rsidRPr="003B1A2B" w:rsidRDefault="003B1A2B" w:rsidP="003B1A2B">
    <w:pPr>
      <w:rPr>
        <w:lang w:val="en-US"/>
      </w:rPr>
    </w:pPr>
  </w:p>
  <w:p w14:paraId="3CB91EBA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62604"/>
    <w:rsid w:val="002707EB"/>
    <w:rsid w:val="00296DFA"/>
    <w:rsid w:val="002C3AA9"/>
    <w:rsid w:val="00301562"/>
    <w:rsid w:val="0031511D"/>
    <w:rsid w:val="003548A8"/>
    <w:rsid w:val="003701D7"/>
    <w:rsid w:val="003747E6"/>
    <w:rsid w:val="003B1A2B"/>
    <w:rsid w:val="004176B5"/>
    <w:rsid w:val="00420B9C"/>
    <w:rsid w:val="00435847"/>
    <w:rsid w:val="004B7CC9"/>
    <w:rsid w:val="004E21B2"/>
    <w:rsid w:val="004E4257"/>
    <w:rsid w:val="00542B1E"/>
    <w:rsid w:val="005802A5"/>
    <w:rsid w:val="006257BE"/>
    <w:rsid w:val="00651ABD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61C91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90147"/>
  <w15:docId w15:val="{CF7B21E6-82E1-4800-837D-CBA9D853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796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PHẠM MINH VƯƠNG</cp:lastModifiedBy>
  <cp:revision>9</cp:revision>
  <cp:lastPrinted>2013-12-07T15:54:00Z</cp:lastPrinted>
  <dcterms:created xsi:type="dcterms:W3CDTF">2013-10-13T11:23:00Z</dcterms:created>
  <dcterms:modified xsi:type="dcterms:W3CDTF">2021-05-29T12:13:00Z</dcterms:modified>
</cp:coreProperties>
</file>